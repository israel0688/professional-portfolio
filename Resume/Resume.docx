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371D9" w:rsidR="00394A6D" w:rsidP="2FE5936D" w:rsidRDefault="00BC0C79" w14:paraId="71839321" w14:textId="2B9C1E1C">
      <w:pPr>
        <w:pStyle w:val="Title"/>
        <w:spacing w:before="60" w:after="60"/>
        <w:jc w:val="center"/>
        <w:rPr>
          <w:sz w:val="36"/>
          <w:szCs w:val="36"/>
        </w:rPr>
      </w:pPr>
      <w:r w:rsidRPr="2FE5936D" w:rsidR="2FE5936D">
        <w:rPr>
          <w:sz w:val="36"/>
          <w:szCs w:val="36"/>
        </w:rPr>
        <w:t>Israel Berlanga</w:t>
      </w:r>
    </w:p>
    <w:p w:rsidR="00394A6D" w:rsidP="00B36CA0" w:rsidRDefault="005F3412" w14:paraId="5FB04B2D" w14:textId="3DF624DD">
      <w:pPr>
        <w:spacing w:before="60" w:after="60"/>
        <w:jc w:val="center"/>
      </w:pPr>
      <w:r w:rsidR="2FE5936D">
        <w:rPr/>
        <w:t>7514 Fur Market Drive Houston</w:t>
      </w:r>
      <w:r w:rsidR="2FE5936D">
        <w:rPr/>
        <w:t>,</w:t>
      </w:r>
      <w:r w:rsidR="2FE5936D">
        <w:rPr/>
        <w:t xml:space="preserve"> TX 77064| (254)855-9755 | israel0688@hotmail.com</w:t>
      </w:r>
      <w:bookmarkStart w:name="_GoBack" w:id="0"/>
      <w:bookmarkEnd w:id="0"/>
    </w:p>
    <w:p w:rsidRPr="00D371D9" w:rsidR="007C56D5" w:rsidP="006A33ED" w:rsidRDefault="007C56D5" w14:paraId="6368E606" w14:textId="230E1A4F">
      <w:pPr>
        <w:pStyle w:val="Heading1"/>
        <w:spacing w:before="120" w:after="120"/>
        <w:rPr>
          <w:sz w:val="24"/>
        </w:rPr>
      </w:pPr>
      <w:r w:rsidRPr="2FE5936D" w:rsidR="2FE5936D">
        <w:rPr>
          <w:sz w:val="24"/>
          <w:szCs w:val="24"/>
        </w:rPr>
        <w:t xml:space="preserve">Work Experience </w:t>
      </w:r>
    </w:p>
    <w:p w:rsidR="2FE5936D" w:rsidP="2FE5936D" w:rsidRDefault="2FE5936D" w14:paraId="000FE86E" w14:textId="54745246">
      <w:pPr>
        <w:pStyle w:val="Heading2"/>
        <w:spacing w:before="120" w:after="120"/>
      </w:pPr>
      <w:r w:rsidR="2FE5936D">
        <w:rPr/>
        <w:t xml:space="preserve">Branch Ambassador | Capital One | November 2018 – present | Houston, </w:t>
      </w:r>
      <w:r w:rsidR="2FE5936D">
        <w:rPr/>
        <w:t>TX</w:t>
      </w:r>
    </w:p>
    <w:p w:rsidR="2FE5936D" w:rsidP="2FE5936D" w:rsidRDefault="2FE5936D" w14:paraId="475DEB2F" w14:textId="1E408C19">
      <w:pPr>
        <w:pStyle w:val="ListBullet"/>
        <w:spacing w:before="60" w:after="60"/>
        <w:rPr>
          <w:color w:val="404040" w:themeColor="text2" w:themeTint="BF" w:themeShade="FF"/>
          <w:sz w:val="22"/>
          <w:szCs w:val="22"/>
        </w:rPr>
      </w:pPr>
      <w:r w:rsidRPr="2FE5936D" w:rsidR="2FE5936D">
        <w:rPr>
          <w:lang w:eastAsia="en-US"/>
        </w:rPr>
        <w:t>Reduce financial anxiety by helping to determine both personal and business financial needs</w:t>
      </w:r>
    </w:p>
    <w:p w:rsidR="2FE5936D" w:rsidP="2FE5936D" w:rsidRDefault="2FE5936D" w14:paraId="0C4EFB94" w14:textId="1DB14DC4">
      <w:pPr>
        <w:pStyle w:val="ListBullet"/>
        <w:bidi w:val="0"/>
        <w:spacing w:before="60" w:beforeAutospacing="off" w:after="60" w:afterAutospacing="off" w:line="259" w:lineRule="auto"/>
        <w:ind w:left="360" w:right="0" w:hanging="360"/>
        <w:jc w:val="left"/>
        <w:rPr>
          <w:color w:val="404040" w:themeColor="text2" w:themeTint="BF" w:themeShade="FF"/>
          <w:sz w:val="22"/>
          <w:szCs w:val="22"/>
          <w:lang w:eastAsia="en-US"/>
        </w:rPr>
      </w:pPr>
      <w:r w:rsidRPr="2FE5936D" w:rsidR="2FE5936D">
        <w:rPr>
          <w:lang w:eastAsia="en-US"/>
        </w:rPr>
        <w:t xml:space="preserve">Provide an extraordinary customer service experience from beginning to end </w:t>
      </w:r>
    </w:p>
    <w:p w:rsidR="2FE5936D" w:rsidP="2FE5936D" w:rsidRDefault="2FE5936D" w14:paraId="740409CC" w14:textId="195CE1A5">
      <w:pPr>
        <w:pStyle w:val="ListBullet"/>
        <w:spacing w:before="60" w:after="60"/>
        <w:rPr>
          <w:color w:val="404040" w:themeColor="text2" w:themeTint="BF" w:themeShade="FF"/>
          <w:sz w:val="22"/>
          <w:szCs w:val="22"/>
        </w:rPr>
      </w:pPr>
      <w:r w:rsidR="2FE5936D">
        <w:rPr/>
        <w:t>Perform a variety of transactions while monitoring fraud mitigation and adhering to policies and procedures</w:t>
      </w:r>
    </w:p>
    <w:p w:rsidR="2FE5936D" w:rsidP="2FE5936D" w:rsidRDefault="2FE5936D" w14:paraId="1ABDA911" w14:textId="10F1F2A0">
      <w:pPr>
        <w:pStyle w:val="ListBullet"/>
        <w:bidi w:val="0"/>
        <w:spacing w:before="60" w:beforeAutospacing="off" w:after="60" w:afterAutospacing="off" w:line="259" w:lineRule="auto"/>
        <w:ind w:left="360" w:right="0" w:hanging="360"/>
        <w:jc w:val="left"/>
        <w:rPr>
          <w:color w:val="404040" w:themeColor="text2" w:themeTint="BF" w:themeShade="FF"/>
          <w:sz w:val="22"/>
          <w:szCs w:val="22"/>
        </w:rPr>
      </w:pPr>
      <w:r w:rsidR="2FE5936D">
        <w:rPr/>
        <w:t xml:space="preserve">Serve client in a prompt and efficient manner while leaving a lasting impression </w:t>
      </w:r>
    </w:p>
    <w:p w:rsidR="007C56D5" w:rsidP="00425D89" w:rsidRDefault="007C56D5" w14:paraId="4A4D6B51" w14:textId="4C3FF687">
      <w:pPr>
        <w:pStyle w:val="Heading2"/>
        <w:spacing w:before="120" w:after="120"/>
      </w:pPr>
      <w:r w:rsidR="2FE5936D">
        <w:rPr/>
        <w:t>Retail Sales consultant| </w:t>
      </w:r>
      <w:proofErr w:type="spellStart"/>
      <w:r w:rsidR="2FE5936D">
        <w:rPr/>
        <w:t>at&amp;t</w:t>
      </w:r>
      <w:proofErr w:type="spellEnd"/>
      <w:r w:rsidR="2FE5936D">
        <w:rPr/>
        <w:t> | February 2016</w:t>
      </w:r>
      <w:r w:rsidR="2FE5936D">
        <w:rPr/>
        <w:t xml:space="preserve"> </w:t>
      </w:r>
      <w:r w:rsidR="2FE5936D">
        <w:rPr/>
        <w:t>- September 2017| Waco, TX</w:t>
      </w:r>
    </w:p>
    <w:p w:rsidR="003A23C5" w:rsidP="003A6314" w:rsidRDefault="00A23AF4" w14:paraId="598B2679" w14:textId="62EF60EE">
      <w:pPr>
        <w:pStyle w:val="ListBullet"/>
        <w:spacing w:before="60" w:after="60"/>
        <w:rPr/>
      </w:pPr>
      <w:r w:rsidRPr="2FE5936D" w:rsidR="2FE5936D">
        <w:rPr>
          <w:lang w:eastAsia="en-US"/>
        </w:rPr>
        <w:t>E</w:t>
      </w:r>
      <w:r w:rsidRPr="2FE5936D" w:rsidR="2FE5936D">
        <w:rPr>
          <w:lang w:eastAsia="en-US"/>
        </w:rPr>
        <w:t xml:space="preserve">xceeded sales goals </w:t>
      </w:r>
      <w:r w:rsidRPr="2FE5936D" w:rsidR="2FE5936D">
        <w:rPr>
          <w:lang w:eastAsia="en-US"/>
        </w:rPr>
        <w:t>over 100</w:t>
      </w:r>
      <w:r w:rsidRPr="2FE5936D" w:rsidR="2FE5936D">
        <w:rPr>
          <w:lang w:eastAsia="en-US"/>
        </w:rPr>
        <w:t xml:space="preserve">% each </w:t>
      </w:r>
      <w:r w:rsidRPr="2FE5936D" w:rsidR="2FE5936D">
        <w:rPr>
          <w:lang w:eastAsia="en-US"/>
        </w:rPr>
        <w:t>month</w:t>
      </w:r>
    </w:p>
    <w:p w:rsidR="005D4B01" w:rsidP="003A6314" w:rsidRDefault="00C32217" w14:paraId="393679BF" w14:textId="4E1DFA10">
      <w:pPr>
        <w:pStyle w:val="ListBullet"/>
        <w:spacing w:before="60" w:after="60"/>
        <w:rPr/>
      </w:pPr>
      <w:r w:rsidRPr="2FE5936D" w:rsidR="2FE5936D">
        <w:rPr>
          <w:lang w:eastAsia="en-US"/>
        </w:rPr>
        <w:t>Personalized each customer encounter</w:t>
      </w:r>
      <w:bookmarkStart w:name="_Hlk514845015" w:id="1"/>
    </w:p>
    <w:p w:rsidR="002613A0" w:rsidP="009A5CD0" w:rsidRDefault="009A5CD0" w14:paraId="0E74A54C" w14:textId="681FE790">
      <w:pPr>
        <w:pStyle w:val="ListBullet"/>
        <w:spacing w:before="60" w:after="60"/>
        <w:rPr/>
      </w:pPr>
      <w:bookmarkStart w:name="_Hlk514789611" w:id="2"/>
      <w:r w:rsidR="2FE5936D">
        <w:rPr/>
        <w:t>Constantly led in rankings month in and month out</w:t>
      </w:r>
    </w:p>
    <w:bookmarkEnd w:id="1"/>
    <w:bookmarkEnd w:id="2"/>
    <w:p w:rsidR="2FE5936D" w:rsidP="2FE5936D" w:rsidRDefault="2FE5936D" w14:paraId="5CE4E589" w14:textId="0DC72547">
      <w:pPr>
        <w:pStyle w:val="ListBullet"/>
        <w:bidi w:val="0"/>
        <w:spacing w:before="60" w:beforeAutospacing="off" w:after="60" w:afterAutospacing="off" w:line="259" w:lineRule="auto"/>
        <w:ind w:left="360" w:right="0" w:hanging="360"/>
        <w:jc w:val="left"/>
        <w:rPr>
          <w:color w:val="404040" w:themeColor="text2" w:themeTint="BF" w:themeShade="FF"/>
          <w:sz w:val="22"/>
          <w:szCs w:val="22"/>
        </w:rPr>
      </w:pPr>
      <w:r w:rsidR="2FE5936D">
        <w:rPr/>
        <w:t xml:space="preserve">Inspired co-workers to sell more by sharing my expertise and techniques with them </w:t>
      </w:r>
    </w:p>
    <w:p w:rsidR="00455873" w:rsidP="00455873" w:rsidRDefault="00260509" w14:paraId="73707710" w14:textId="2C0DB9BA">
      <w:pPr>
        <w:pStyle w:val="ListBullet"/>
        <w:spacing w:before="60" w:after="60"/>
        <w:rPr>
          <w:b w:val="1"/>
          <w:bCs w:val="1"/>
        </w:rPr>
      </w:pPr>
      <w:r w:rsidRPr="2FE5936D" w:rsidR="2FE5936D">
        <w:rPr>
          <w:b w:val="1"/>
          <w:bCs w:val="1"/>
        </w:rPr>
        <w:t xml:space="preserve">Served as </w:t>
      </w:r>
      <w:r w:rsidRPr="2FE5936D" w:rsidR="2FE5936D">
        <w:rPr>
          <w:b w:val="1"/>
          <w:bCs w:val="1"/>
        </w:rPr>
        <w:t>Manager on Duty</w:t>
      </w:r>
      <w:r w:rsidRPr="2FE5936D" w:rsidR="2FE5936D">
        <w:rPr>
          <w:b w:val="1"/>
          <w:bCs w:val="1"/>
        </w:rPr>
        <w:t xml:space="preserve"> </w:t>
      </w:r>
    </w:p>
    <w:p w:rsidRPr="00455873" w:rsidR="00CE0828" w:rsidP="00135615" w:rsidRDefault="00455873" w14:paraId="3258A9CC" w14:textId="6F90D2AA">
      <w:pPr>
        <w:pStyle w:val="ListBullet"/>
        <w:numPr>
          <w:ilvl w:val="1"/>
          <w:numId w:val="22"/>
        </w:numPr>
        <w:spacing w:before="60" w:after="60"/>
        <w:rPr>
          <w:b/>
        </w:rPr>
      </w:pPr>
      <w:r>
        <w:t xml:space="preserve">Supervised sales floor </w:t>
      </w:r>
      <w:r w:rsidR="0006696A">
        <w:t xml:space="preserve">in the absence of managers  </w:t>
      </w:r>
    </w:p>
    <w:p w:rsidR="00CE0828" w:rsidP="00135615" w:rsidRDefault="007B2ABB" w14:paraId="7FB0A6A5" w14:textId="758F2E3C">
      <w:pPr>
        <w:pStyle w:val="ListBullet"/>
        <w:numPr>
          <w:ilvl w:val="1"/>
          <w:numId w:val="22"/>
        </w:numPr>
        <w:spacing w:before="60" w:after="60"/>
        <w:rPr/>
      </w:pPr>
      <w:r w:rsidR="2FE5936D">
        <w:rPr/>
        <w:t xml:space="preserve">Guided </w:t>
      </w:r>
      <w:r w:rsidR="2FE5936D">
        <w:rPr/>
        <w:t>S</w:t>
      </w:r>
      <w:r w:rsidR="2FE5936D">
        <w:rPr/>
        <w:t xml:space="preserve">ales </w:t>
      </w:r>
      <w:r w:rsidR="2FE5936D">
        <w:rPr/>
        <w:t>R</w:t>
      </w:r>
      <w:r w:rsidR="2FE5936D">
        <w:rPr/>
        <w:t xml:space="preserve">epresentatives in closing deals </w:t>
      </w:r>
    </w:p>
    <w:p w:rsidR="00CE0828" w:rsidP="00135615" w:rsidRDefault="00455873" w14:paraId="4A40E321" w14:textId="56BED324">
      <w:pPr>
        <w:pStyle w:val="ListBullet"/>
        <w:numPr>
          <w:ilvl w:val="1"/>
          <w:numId w:val="22"/>
        </w:numPr>
        <w:spacing w:before="60" w:after="60"/>
        <w:rPr/>
      </w:pPr>
      <w:r w:rsidR="2FE5936D">
        <w:rPr/>
        <w:t xml:space="preserve">Handled customer escalations </w:t>
      </w:r>
    </w:p>
    <w:p w:rsidR="00456682" w:rsidP="00425D89" w:rsidRDefault="00456682" w14:paraId="628CA0FD" w14:noSpellErr="1" w14:textId="44CE9BEF">
      <w:pPr>
        <w:pStyle w:val="Heading2"/>
        <w:spacing w:before="120" w:after="120"/>
      </w:pPr>
      <w:r w:rsidR="32364693">
        <w:rPr/>
        <w:t>Sales Support Representative | AT&amp;T | </w:t>
      </w:r>
      <w:r w:rsidR="32364693">
        <w:rPr/>
        <w:t xml:space="preserve">June </w:t>
      </w:r>
      <w:r w:rsidR="32364693">
        <w:rPr/>
        <w:t xml:space="preserve">2012 – </w:t>
      </w:r>
      <w:r w:rsidR="32364693">
        <w:rPr/>
        <w:t>January</w:t>
      </w:r>
      <w:r w:rsidR="32364693">
        <w:rPr/>
        <w:t xml:space="preserve"> </w:t>
      </w:r>
      <w:r w:rsidR="32364693">
        <w:rPr/>
        <w:t>2016| </w:t>
      </w:r>
      <w:r w:rsidR="32364693">
        <w:rPr/>
        <w:t>W</w:t>
      </w:r>
      <w:r w:rsidR="32364693">
        <w:rPr/>
        <w:t>aco</w:t>
      </w:r>
      <w:r w:rsidR="32364693">
        <w:rPr/>
        <w:t>,</w:t>
      </w:r>
      <w:r w:rsidR="32364693">
        <w:rPr/>
        <w:t xml:space="preserve"> TX</w:t>
      </w:r>
    </w:p>
    <w:p w:rsidR="001703C7" w:rsidP="003A6314" w:rsidRDefault="001703C7" w14:paraId="34EC4317" w14:textId="28893C0F">
      <w:pPr>
        <w:pStyle w:val="ListBullet"/>
        <w:spacing w:before="60" w:after="60"/>
        <w:rPr/>
      </w:pPr>
      <w:r w:rsidR="2FE5936D">
        <w:rPr/>
        <w:t>Planned, scheduled, supervised, and assisted planogram resets, store remodels,</w:t>
      </w:r>
      <w:r w:rsidR="2FE5936D">
        <w:rPr/>
        <w:t xml:space="preserve"> and</w:t>
      </w:r>
      <w:r w:rsidR="2FE5936D">
        <w:rPr/>
        <w:t xml:space="preserve"> POP/POS placement</w:t>
      </w:r>
    </w:p>
    <w:p w:rsidR="004F78E5" w:rsidP="003A6314" w:rsidRDefault="004F78E5" w14:paraId="25968511" w14:textId="0BE549A3">
      <w:pPr>
        <w:pStyle w:val="ListBullet"/>
        <w:spacing w:before="60" w:after="60"/>
        <w:rPr/>
      </w:pPr>
      <w:r w:rsidR="2FE5936D">
        <w:rPr/>
        <w:t>Assembled and organized appealing merchandise displays</w:t>
      </w:r>
    </w:p>
    <w:p w:rsidR="004F78E5" w:rsidP="003A6314" w:rsidRDefault="00344334" w14:paraId="44B079E6" w14:textId="4A50F148">
      <w:pPr>
        <w:pStyle w:val="ListBullet"/>
        <w:spacing w:before="60" w:after="60"/>
        <w:rPr/>
      </w:pPr>
      <w:r w:rsidR="2FE5936D">
        <w:rPr/>
        <w:t>Oversaw</w:t>
      </w:r>
      <w:r w:rsidR="2FE5936D">
        <w:rPr/>
        <w:t xml:space="preserve"> and executed the appropriate placement of equipment</w:t>
      </w:r>
    </w:p>
    <w:p w:rsidR="00A81DBE" w:rsidP="003A6314" w:rsidRDefault="00306046" w14:paraId="016EEE27" w14:textId="10F5D5F7">
      <w:pPr>
        <w:pStyle w:val="ListBullet"/>
        <w:spacing w:before="60" w:after="60"/>
        <w:rPr/>
      </w:pPr>
      <w:r w:rsidR="2FE5936D">
        <w:rPr/>
        <w:t xml:space="preserve">Recorded shipment information and </w:t>
      </w:r>
      <w:r w:rsidR="2FE5936D">
        <w:rPr/>
        <w:t>upkept stock room</w:t>
      </w:r>
    </w:p>
    <w:p w:rsidR="002F2676" w:rsidP="002F2676" w:rsidRDefault="002F2676" w14:paraId="26ED05C2" w14:textId="77777777">
      <w:pPr>
        <w:pStyle w:val="Heading2"/>
        <w:spacing w:before="60" w:after="60"/>
      </w:pPr>
      <w:r>
        <w:t>Training/awards</w:t>
      </w:r>
    </w:p>
    <w:p w:rsidRPr="00101401" w:rsidR="00210BF1" w:rsidP="002F2676" w:rsidRDefault="00210BF1" w14:paraId="076EBA4D" w14:textId="5E378609">
      <w:pPr>
        <w:pStyle w:val="ListBullet"/>
        <w:spacing w:before="40" w:after="40"/>
        <w:rPr/>
      </w:pPr>
      <w:r w:rsidR="2FE5936D">
        <w:rPr/>
        <w:t xml:space="preserve">AT&amp;T North Waco Employee of the Month </w:t>
      </w:r>
      <w:r w:rsidR="2FE5936D">
        <w:rPr/>
        <w:t>(</w:t>
      </w:r>
      <w:r w:rsidR="2FE5936D">
        <w:rPr/>
        <w:t>January 2017</w:t>
      </w:r>
      <w:r w:rsidR="2FE5936D">
        <w:rPr/>
        <w:t>)</w:t>
      </w:r>
    </w:p>
    <w:p w:rsidRPr="00101401" w:rsidR="002F2676" w:rsidP="002F2676" w:rsidRDefault="002F2676" w14:paraId="6E029F57" w14:textId="010ECA46">
      <w:pPr>
        <w:pStyle w:val="ListBullet"/>
        <w:spacing w:before="40" w:after="40"/>
        <w:rPr/>
      </w:pPr>
      <w:r w:rsidR="2FE5936D">
        <w:rPr/>
        <w:t xml:space="preserve">Apple Master’s Program </w:t>
      </w:r>
      <w:r w:rsidR="2FE5936D">
        <w:rPr/>
        <w:t>(</w:t>
      </w:r>
      <w:r w:rsidR="2FE5936D">
        <w:rPr/>
        <w:t>2016</w:t>
      </w:r>
      <w:r w:rsidR="2FE5936D">
        <w:rPr/>
        <w:t>)</w:t>
      </w:r>
    </w:p>
    <w:p w:rsidRPr="00101401" w:rsidR="002F2676" w:rsidP="002F2676" w:rsidRDefault="002F2676" w14:paraId="75A7D1D3" w14:textId="5780B6B7">
      <w:pPr>
        <w:pStyle w:val="ListBullet"/>
        <w:spacing w:before="40" w:after="40"/>
        <w:rPr/>
      </w:pPr>
      <w:r w:rsidR="2FE5936D">
        <w:rPr/>
        <w:t xml:space="preserve">Driving Metrics through Merchandising, Inventory, Cash and Audit training for AT&amp;T </w:t>
      </w:r>
      <w:r w:rsidR="2FE5936D">
        <w:rPr/>
        <w:t>(</w:t>
      </w:r>
      <w:r w:rsidR="2FE5936D">
        <w:rPr/>
        <w:t>2015</w:t>
      </w:r>
      <w:r w:rsidR="2FE5936D">
        <w:rPr/>
        <w:t>)</w:t>
      </w:r>
    </w:p>
    <w:p w:rsidRPr="00101401" w:rsidR="002F2676" w:rsidP="00210BF1" w:rsidRDefault="002F2676" w14:paraId="6EFE2562" w14:textId="78A972A1">
      <w:pPr>
        <w:pStyle w:val="ListBullet"/>
        <w:spacing w:before="40" w:after="40"/>
        <w:rPr/>
      </w:pPr>
      <w:r w:rsidR="2FE5936D">
        <w:rPr/>
        <w:t xml:space="preserve">AT&amp;T Central Texas Leadership Program </w:t>
      </w:r>
      <w:r w:rsidR="2FE5936D">
        <w:rPr/>
        <w:t>(</w:t>
      </w:r>
      <w:r w:rsidR="2FE5936D">
        <w:rPr/>
        <w:t>2014</w:t>
      </w:r>
      <w:r w:rsidR="2FE5936D">
        <w:rPr/>
        <w:t>)</w:t>
      </w:r>
    </w:p>
    <w:p w:rsidR="00C3374A" w:rsidP="00425D89" w:rsidRDefault="007C56D5" w14:paraId="07DDA6FB" w14:noSpellErr="1" w14:textId="507E5B07">
      <w:pPr>
        <w:pStyle w:val="Heading2"/>
        <w:spacing w:before="120" w:after="120"/>
      </w:pPr>
      <w:r w:rsidR="32364693">
        <w:rPr/>
        <w:t>team leader | chick-fil-a | </w:t>
      </w:r>
      <w:r w:rsidR="32364693">
        <w:rPr/>
        <w:t xml:space="preserve">March </w:t>
      </w:r>
      <w:r w:rsidR="32364693">
        <w:rPr/>
        <w:t xml:space="preserve">2006 – </w:t>
      </w:r>
      <w:r w:rsidR="32364693">
        <w:rPr/>
        <w:t xml:space="preserve">August </w:t>
      </w:r>
      <w:r w:rsidR="32364693">
        <w:rPr/>
        <w:t>2011| </w:t>
      </w:r>
      <w:r w:rsidR="32364693">
        <w:rPr/>
        <w:t>Waco,</w:t>
      </w:r>
      <w:r w:rsidR="32364693">
        <w:rPr/>
        <w:t xml:space="preserve"> TX</w:t>
      </w:r>
    </w:p>
    <w:p w:rsidR="00CA50BB" w:rsidP="003A6314" w:rsidRDefault="00CA50BB" w14:paraId="109C092F" w14:textId="53227A91">
      <w:pPr>
        <w:pStyle w:val="ListBullet"/>
        <w:numPr>
          <w:ilvl w:val="0"/>
          <w:numId w:val="21"/>
        </w:numPr>
        <w:spacing w:before="60" w:after="60"/>
      </w:pPr>
      <w:r>
        <w:t>Provided efficient customer satisfaction in routine and crisis situations</w:t>
      </w:r>
    </w:p>
    <w:p w:rsidRPr="0040075A" w:rsidR="00C3374A" w:rsidP="003A6314" w:rsidRDefault="00D63A36" w14:paraId="2132B06D" w14:textId="2122F30B">
      <w:pPr>
        <w:pStyle w:val="ListBullet"/>
        <w:numPr>
          <w:ilvl w:val="0"/>
          <w:numId w:val="21"/>
        </w:numPr>
        <w:spacing w:before="60" w:after="60"/>
        <w:rPr/>
      </w:pPr>
      <w:r w:rsidR="2FE5936D">
        <w:rPr/>
        <w:t xml:space="preserve">Adapted </w:t>
      </w:r>
      <w:r w:rsidR="2FE5936D">
        <w:rPr/>
        <w:t>and worked all</w:t>
      </w:r>
      <w:r w:rsidR="2FE5936D">
        <w:rPr/>
        <w:t xml:space="preserve"> stations </w:t>
      </w:r>
      <w:r w:rsidR="2FE5936D">
        <w:rPr/>
        <w:t xml:space="preserve">from </w:t>
      </w:r>
      <w:r w:rsidR="2FE5936D">
        <w:rPr/>
        <w:t>kitchen</w:t>
      </w:r>
      <w:r w:rsidR="2FE5936D">
        <w:rPr/>
        <w:t xml:space="preserve"> to register </w:t>
      </w:r>
    </w:p>
    <w:p w:rsidR="00185AC5" w:rsidP="003A6314" w:rsidRDefault="006E5792" w14:paraId="6C1D5A92" w14:textId="0C8DDF3C">
      <w:pPr>
        <w:pStyle w:val="ListBullet"/>
        <w:numPr>
          <w:ilvl w:val="0"/>
          <w:numId w:val="21"/>
        </w:numPr>
        <w:spacing w:before="60" w:after="60"/>
        <w:rPr/>
      </w:pPr>
      <w:r w:rsidR="2FE5936D">
        <w:rPr/>
        <w:t>Trained and supervised employees,</w:t>
      </w:r>
      <w:r w:rsidR="2FE5936D">
        <w:rPr/>
        <w:t xml:space="preserve"> assuring </w:t>
      </w:r>
      <w:r w:rsidR="2FE5936D">
        <w:rPr/>
        <w:t xml:space="preserve">they learned company’s core values and </w:t>
      </w:r>
      <w:r w:rsidR="2FE5936D">
        <w:rPr/>
        <w:t>procedures</w:t>
      </w:r>
    </w:p>
    <w:p w:rsidR="00010F93" w:rsidP="2FE5936D" w:rsidRDefault="00010F93" w14:paraId="76106242" w14:textId="77777777">
      <w:pPr>
        <w:pStyle w:val="Heading1"/>
        <w:spacing w:before="120" w:after="120"/>
      </w:pPr>
      <w:r w:rsidR="2FE5936D">
        <w:rPr/>
        <w:t>Education</w:t>
      </w:r>
    </w:p>
    <w:p w:rsidR="00010F93" w:rsidP="2FE5936D" w:rsidRDefault="00010F93" w14:paraId="3541332A" w14:textId="3DBC4765">
      <w:pPr>
        <w:pStyle w:val="Heading2"/>
        <w:spacing w:before="60" w:after="60"/>
      </w:pPr>
      <w:r w:rsidR="2FE5936D">
        <w:rPr/>
        <w:t xml:space="preserve">University of Texas at </w:t>
      </w:r>
      <w:r w:rsidR="2FE5936D">
        <w:rPr/>
        <w:t>B</w:t>
      </w:r>
      <w:r w:rsidR="2FE5936D">
        <w:rPr/>
        <w:t>rownsville</w:t>
      </w:r>
      <w:r w:rsidR="2FE5936D">
        <w:rPr/>
        <w:t xml:space="preserve"> | </w:t>
      </w:r>
      <w:r w:rsidR="2FE5936D">
        <w:rPr/>
        <w:t xml:space="preserve">December </w:t>
      </w:r>
      <w:r w:rsidR="2FE5936D">
        <w:rPr/>
        <w:t xml:space="preserve">2011 | Brownsville, </w:t>
      </w:r>
      <w:r w:rsidR="2FE5936D">
        <w:rPr/>
        <w:t>TX</w:t>
      </w:r>
    </w:p>
    <w:p w:rsidR="00010F93" w:rsidP="2FE5936D" w:rsidRDefault="00010F93" w14:paraId="7BEA35CD" w14:textId="77777777">
      <w:pPr>
        <w:pStyle w:val="ListBullet"/>
        <w:numPr>
          <w:numId w:val="0"/>
        </w:numPr>
        <w:spacing w:before="60" w:after="60"/>
        <w:rPr>
          <w:sz w:val="20"/>
          <w:szCs w:val="20"/>
        </w:rPr>
      </w:pPr>
      <w:r w:rsidR="2FE5936D">
        <w:rPr/>
        <w:t>Bachelor of Applied Technology</w:t>
      </w:r>
      <w:r w:rsidR="2FE5936D">
        <w:rPr/>
        <w:t xml:space="preserve"> in Computer Information Systems Technology</w:t>
      </w:r>
      <w:r w:rsidRPr="2FE5936D" w:rsidR="2FE5936D">
        <w:rPr>
          <w:sz w:val="20"/>
          <w:szCs w:val="20"/>
        </w:rPr>
        <w:t xml:space="preserve"> </w:t>
      </w:r>
    </w:p>
    <w:p w:rsidR="00010F93" w:rsidP="2FE5936D" w:rsidRDefault="00010F93" w14:paraId="2D1ABD7C" w14:textId="5DBA8511">
      <w:pPr>
        <w:pStyle w:val="ListBullet"/>
        <w:numPr>
          <w:ilvl w:val="0"/>
          <w:numId w:val="23"/>
        </w:numPr>
        <w:spacing w:before="60" w:after="60"/>
        <w:rPr>
          <w:sz w:val="20"/>
          <w:szCs w:val="20"/>
        </w:rPr>
      </w:pPr>
      <w:r w:rsidRPr="2FE5936D" w:rsidR="2FE5936D">
        <w:rPr>
          <w:sz w:val="20"/>
          <w:szCs w:val="20"/>
        </w:rPr>
        <w:t xml:space="preserve">Recipient of </w:t>
      </w:r>
      <w:r w:rsidRPr="2FE5936D" w:rsidR="2FE5936D">
        <w:rPr>
          <w:sz w:val="20"/>
          <w:szCs w:val="20"/>
        </w:rPr>
        <w:t xml:space="preserve">Truett Cathy Scholarship </w:t>
      </w:r>
      <w:r w:rsidRPr="2FE5936D" w:rsidR="2FE5936D">
        <w:rPr>
          <w:sz w:val="20"/>
          <w:szCs w:val="20"/>
        </w:rPr>
        <w:t xml:space="preserve">and </w:t>
      </w:r>
      <w:r w:rsidRPr="2FE5936D" w:rsidR="2FE5936D">
        <w:rPr>
          <w:sz w:val="20"/>
          <w:szCs w:val="20"/>
        </w:rPr>
        <w:t xml:space="preserve">Member of Mu Alpha Nu Fraternity </w:t>
      </w:r>
    </w:p>
    <w:p w:rsidR="00010F93" w:rsidP="2FE5936D" w:rsidRDefault="00010F93" w14:noSpellErr="1" w14:paraId="44900944" w14:textId="34D74CA4">
      <w:pPr>
        <w:pStyle w:val="Heading2"/>
        <w:spacing w:before="60" w:after="60"/>
      </w:pPr>
      <w:r w:rsidR="2FE5936D">
        <w:rPr/>
        <w:t>Mclennan community college| </w:t>
      </w:r>
      <w:r w:rsidR="2FE5936D">
        <w:rPr/>
        <w:t xml:space="preserve">December </w:t>
      </w:r>
      <w:r w:rsidR="2FE5936D">
        <w:rPr/>
        <w:t xml:space="preserve">2010 | Waco, </w:t>
      </w:r>
      <w:r w:rsidR="2FE5936D">
        <w:rPr/>
        <w:t>TX</w:t>
      </w:r>
    </w:p>
    <w:p w:rsidR="00010F93" w:rsidP="2FE5936D" w:rsidRDefault="00010F93" w14:paraId="6D2E65F0" w14:textId="16EEE289">
      <w:pPr>
        <w:pStyle w:val="ListBullet"/>
        <w:numPr>
          <w:numId w:val="0"/>
        </w:numPr>
        <w:spacing w:before="60" w:after="60"/>
      </w:pPr>
      <w:r w:rsidR="2FE5936D">
        <w:rPr/>
        <w:t>Associate of Arts in Application Development</w:t>
      </w:r>
      <w:r w:rsidR="2FE5936D">
        <w:rPr/>
        <w:t xml:space="preserve"> </w:t>
      </w:r>
    </w:p>
    <w:p w:rsidR="00010F93" w:rsidP="2FE5936D" w:rsidRDefault="00010F93" w14:paraId="28B6F7BF" w14:textId="0C6A493C">
      <w:pPr>
        <w:pStyle w:val="Heading2"/>
        <w:spacing w:before="0" w:beforeAutospacing="off" w:after="0" w:afterAutospacing="off"/>
      </w:pPr>
      <w:sdt>
        <w:sdtPr>
          <w:id w:val="495469907"/>
          <w:alias w:val="Skills &amp; Abilities:"/>
          <w15:appearance w15:val="hidden"/>
          <w:tag w:val="Skills &amp; Abilities:"/>
          <w:temporary/>
          <w:showingPlcHdr/>
          <w:placeholder>
            <w:docPart w:val="7094C21FF59745C781F27B2D4354CC9E"/>
          </w:placeholder>
        </w:sdtPr>
        <w:sdtContent>
          <w:r w:rsidR="2FE5936D">
            <w:rPr/>
            <w:t>Skills &amp; Abilities</w:t>
          </w:r>
        </w:sdtContent>
      </w:sdt>
    </w:p>
    <w:p w:rsidR="00E832C8" w:rsidP="00E832C8" w:rsidRDefault="001F7E98" w14:paraId="31EF2E51" w14:textId="72AF3452">
      <w:pPr>
        <w:pStyle w:val="ListBullet"/>
        <w:spacing w:before="60" w:after="60"/>
        <w:rPr/>
      </w:pPr>
      <w:r w:rsidR="2FE5936D">
        <w:rPr/>
        <w:t xml:space="preserve">Advanced proficiency in Spanish </w:t>
      </w:r>
    </w:p>
    <w:p w:rsidR="004A76D1" w:rsidP="00E832C8" w:rsidRDefault="00E832C8" w14:paraId="43F58136" w14:textId="1ABCA0EB">
      <w:pPr>
        <w:pStyle w:val="ListBullet"/>
        <w:spacing w:before="60" w:after="60"/>
        <w:rPr/>
      </w:pPr>
      <w:r w:rsidR="2FE5936D">
        <w:rPr/>
        <w:t>S</w:t>
      </w:r>
      <w:r w:rsidR="2FE5936D">
        <w:rPr/>
        <w:t xml:space="preserve">pent 9 months abroad </w:t>
      </w:r>
      <w:r w:rsidR="2FE5936D">
        <w:rPr/>
        <w:t>in Madrid, Spain</w:t>
      </w:r>
      <w:r w:rsidR="2FE5936D">
        <w:rPr/>
        <w:t xml:space="preserve"> (2017-2018)</w:t>
      </w:r>
    </w:p>
    <w:p w:rsidR="00AA7255" w:rsidP="00E832C8" w:rsidRDefault="00AA7255" w14:paraId="257776F0" w14:textId="130A98F2">
      <w:pPr>
        <w:pStyle w:val="ListBullet"/>
        <w:spacing w:before="60" w:after="60"/>
        <w:rPr/>
      </w:pPr>
      <w:r w:rsidR="2FE5936D">
        <w:rPr/>
        <w:t>Ran</w:t>
      </w:r>
      <w:r w:rsidR="2FE5936D">
        <w:rPr/>
        <w:t xml:space="preserve"> EDP</w:t>
      </w:r>
      <w:r w:rsidR="2FE5936D">
        <w:rPr/>
        <w:t xml:space="preserve"> </w:t>
      </w:r>
      <w:r w:rsidR="2FE5936D">
        <w:rPr/>
        <w:t xml:space="preserve">Rock </w:t>
      </w:r>
      <w:r w:rsidR="2FE5936D">
        <w:rPr/>
        <w:t>‘</w:t>
      </w:r>
      <w:r w:rsidR="2FE5936D">
        <w:rPr/>
        <w:t>n</w:t>
      </w:r>
      <w:r w:rsidR="2FE5936D">
        <w:rPr/>
        <w:t>’</w:t>
      </w:r>
      <w:r w:rsidR="2FE5936D">
        <w:rPr/>
        <w:t xml:space="preserve"> Roll 10 Kilometer Race in Madrid, Spain</w:t>
      </w:r>
      <w:r w:rsidR="2FE5936D">
        <w:rPr/>
        <w:t xml:space="preserve"> (April 2018)</w:t>
      </w:r>
    </w:p>
    <w:sectPr w:rsidR="001519A8" w:rsidSect="00097756">
      <w:footerReference w:type="default" r:id="rId7"/>
      <w:pgSz w:w="12240" w:h="15840" w:orient="portrait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09B" w:rsidRDefault="00FB009B" w14:paraId="3FDD8824" w14:textId="77777777">
      <w:pPr>
        <w:spacing w:after="0"/>
      </w:pPr>
      <w:r>
        <w:separator/>
      </w:r>
    </w:p>
  </w:endnote>
  <w:endnote w:type="continuationSeparator" w:id="0">
    <w:p w:rsidR="00FB009B" w:rsidRDefault="00FB009B" w14:paraId="506AB66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 w14:paraId="57E2902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09B" w:rsidRDefault="00FB009B" w14:paraId="71E90AFF" w14:textId="77777777">
      <w:pPr>
        <w:spacing w:after="0"/>
      </w:pPr>
      <w:r>
        <w:separator/>
      </w:r>
    </w:p>
  </w:footnote>
  <w:footnote w:type="continuationSeparator" w:id="0">
    <w:p w:rsidR="00FB009B" w:rsidRDefault="00FB009B" w14:paraId="0501DD0B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487C0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1ED0E80"/>
    <w:multiLevelType w:val="multilevel"/>
    <w:tmpl w:val="E4C8527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30A6159E"/>
    <w:multiLevelType w:val="hybridMultilevel"/>
    <w:tmpl w:val="18082B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</w:abstractNum>
  <w:abstractNum w:abstractNumId="13" w15:restartNumberingAfterBreak="0">
    <w:nsid w:val="48EC3D5C"/>
    <w:multiLevelType w:val="multilevel"/>
    <w:tmpl w:val="793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2DE03D6"/>
    <w:multiLevelType w:val="multilevel"/>
    <w:tmpl w:val="E4C8527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>
    <w:abstractNumId w:val="14"/>
  </w:num>
  <w:num w:numId="20">
    <w:abstractNumId w:val="13"/>
  </w:num>
  <w:num w:numId="21">
    <w:abstractNumId w:val="11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94"/>
    <w:rsid w:val="00010F93"/>
    <w:rsid w:val="00012128"/>
    <w:rsid w:val="000136E5"/>
    <w:rsid w:val="00024575"/>
    <w:rsid w:val="0004669E"/>
    <w:rsid w:val="00053D7E"/>
    <w:rsid w:val="0006696A"/>
    <w:rsid w:val="000713E4"/>
    <w:rsid w:val="00085002"/>
    <w:rsid w:val="00097756"/>
    <w:rsid w:val="000A3BF2"/>
    <w:rsid w:val="000A634E"/>
    <w:rsid w:val="000B4847"/>
    <w:rsid w:val="000C5FBE"/>
    <w:rsid w:val="000C7C9B"/>
    <w:rsid w:val="000C7FA2"/>
    <w:rsid w:val="00101401"/>
    <w:rsid w:val="001033A4"/>
    <w:rsid w:val="0010367F"/>
    <w:rsid w:val="0010575E"/>
    <w:rsid w:val="001217AA"/>
    <w:rsid w:val="00122DF2"/>
    <w:rsid w:val="001278CC"/>
    <w:rsid w:val="00135615"/>
    <w:rsid w:val="001378D6"/>
    <w:rsid w:val="001469FA"/>
    <w:rsid w:val="001519A8"/>
    <w:rsid w:val="00161456"/>
    <w:rsid w:val="00165E3E"/>
    <w:rsid w:val="001703C7"/>
    <w:rsid w:val="001839A5"/>
    <w:rsid w:val="00185AC5"/>
    <w:rsid w:val="0019603A"/>
    <w:rsid w:val="001A0FC1"/>
    <w:rsid w:val="001A4507"/>
    <w:rsid w:val="001E0F5E"/>
    <w:rsid w:val="001E52F2"/>
    <w:rsid w:val="001F7E98"/>
    <w:rsid w:val="00210BF1"/>
    <w:rsid w:val="0021135C"/>
    <w:rsid w:val="00220AEB"/>
    <w:rsid w:val="00221A55"/>
    <w:rsid w:val="0022330E"/>
    <w:rsid w:val="00231779"/>
    <w:rsid w:val="00240AD3"/>
    <w:rsid w:val="002469B3"/>
    <w:rsid w:val="00260509"/>
    <w:rsid w:val="002613A0"/>
    <w:rsid w:val="002705C0"/>
    <w:rsid w:val="00285BAB"/>
    <w:rsid w:val="0029340D"/>
    <w:rsid w:val="00293500"/>
    <w:rsid w:val="002C78F7"/>
    <w:rsid w:val="002C7D0D"/>
    <w:rsid w:val="002F2676"/>
    <w:rsid w:val="002F2862"/>
    <w:rsid w:val="002F6B88"/>
    <w:rsid w:val="00300B11"/>
    <w:rsid w:val="00306046"/>
    <w:rsid w:val="003349C1"/>
    <w:rsid w:val="00344334"/>
    <w:rsid w:val="003450E3"/>
    <w:rsid w:val="00345930"/>
    <w:rsid w:val="0034722E"/>
    <w:rsid w:val="00364218"/>
    <w:rsid w:val="00364A83"/>
    <w:rsid w:val="00364F63"/>
    <w:rsid w:val="003659E1"/>
    <w:rsid w:val="003660F6"/>
    <w:rsid w:val="00374627"/>
    <w:rsid w:val="00382C7F"/>
    <w:rsid w:val="00393C60"/>
    <w:rsid w:val="00394A6D"/>
    <w:rsid w:val="003A1FCD"/>
    <w:rsid w:val="003A23C5"/>
    <w:rsid w:val="003A3641"/>
    <w:rsid w:val="003A4DB3"/>
    <w:rsid w:val="003A6314"/>
    <w:rsid w:val="003C4D49"/>
    <w:rsid w:val="003D2875"/>
    <w:rsid w:val="003E458A"/>
    <w:rsid w:val="003F19B9"/>
    <w:rsid w:val="00400167"/>
    <w:rsid w:val="0040075A"/>
    <w:rsid w:val="004021D8"/>
    <w:rsid w:val="00403957"/>
    <w:rsid w:val="00403FB2"/>
    <w:rsid w:val="00420546"/>
    <w:rsid w:val="00425D89"/>
    <w:rsid w:val="004264AC"/>
    <w:rsid w:val="004316DC"/>
    <w:rsid w:val="004420CC"/>
    <w:rsid w:val="0044392A"/>
    <w:rsid w:val="00445BE8"/>
    <w:rsid w:val="004476A1"/>
    <w:rsid w:val="00455692"/>
    <w:rsid w:val="00455873"/>
    <w:rsid w:val="00456682"/>
    <w:rsid w:val="00470B18"/>
    <w:rsid w:val="00475B57"/>
    <w:rsid w:val="004A6ABE"/>
    <w:rsid w:val="004A76D1"/>
    <w:rsid w:val="004C67A8"/>
    <w:rsid w:val="004F78E5"/>
    <w:rsid w:val="005114E7"/>
    <w:rsid w:val="00516302"/>
    <w:rsid w:val="00530630"/>
    <w:rsid w:val="0053706C"/>
    <w:rsid w:val="00544880"/>
    <w:rsid w:val="005474DD"/>
    <w:rsid w:val="0055431C"/>
    <w:rsid w:val="00554F4D"/>
    <w:rsid w:val="00557952"/>
    <w:rsid w:val="00562E03"/>
    <w:rsid w:val="00563606"/>
    <w:rsid w:val="005675BE"/>
    <w:rsid w:val="005717E8"/>
    <w:rsid w:val="00572DFC"/>
    <w:rsid w:val="00581FAA"/>
    <w:rsid w:val="0058705A"/>
    <w:rsid w:val="005A1E29"/>
    <w:rsid w:val="005A5171"/>
    <w:rsid w:val="005B44A6"/>
    <w:rsid w:val="005B4FDE"/>
    <w:rsid w:val="005D4B01"/>
    <w:rsid w:val="005E437E"/>
    <w:rsid w:val="005E5E55"/>
    <w:rsid w:val="005F23C0"/>
    <w:rsid w:val="005F3412"/>
    <w:rsid w:val="005F498B"/>
    <w:rsid w:val="00601CB1"/>
    <w:rsid w:val="00602FDD"/>
    <w:rsid w:val="00610AB7"/>
    <w:rsid w:val="00613CC8"/>
    <w:rsid w:val="00616068"/>
    <w:rsid w:val="00631C65"/>
    <w:rsid w:val="00640FED"/>
    <w:rsid w:val="006502BA"/>
    <w:rsid w:val="00655407"/>
    <w:rsid w:val="0066145E"/>
    <w:rsid w:val="00661BF4"/>
    <w:rsid w:val="006A33ED"/>
    <w:rsid w:val="006A49BE"/>
    <w:rsid w:val="006A6BA3"/>
    <w:rsid w:val="006B5F95"/>
    <w:rsid w:val="006D1C03"/>
    <w:rsid w:val="006D334C"/>
    <w:rsid w:val="006D465D"/>
    <w:rsid w:val="006D7B78"/>
    <w:rsid w:val="006E0476"/>
    <w:rsid w:val="006E401C"/>
    <w:rsid w:val="006E5792"/>
    <w:rsid w:val="006E66C6"/>
    <w:rsid w:val="006F65DA"/>
    <w:rsid w:val="00710A5D"/>
    <w:rsid w:val="00716E25"/>
    <w:rsid w:val="00721299"/>
    <w:rsid w:val="0072366C"/>
    <w:rsid w:val="00726DD3"/>
    <w:rsid w:val="00731804"/>
    <w:rsid w:val="00741608"/>
    <w:rsid w:val="0075754C"/>
    <w:rsid w:val="007577B0"/>
    <w:rsid w:val="00764AAA"/>
    <w:rsid w:val="0077621B"/>
    <w:rsid w:val="00786B19"/>
    <w:rsid w:val="007963CE"/>
    <w:rsid w:val="007B2ABB"/>
    <w:rsid w:val="007B771D"/>
    <w:rsid w:val="007C568E"/>
    <w:rsid w:val="007C56D5"/>
    <w:rsid w:val="007D00B3"/>
    <w:rsid w:val="0080147E"/>
    <w:rsid w:val="00817376"/>
    <w:rsid w:val="00821508"/>
    <w:rsid w:val="0082694B"/>
    <w:rsid w:val="00850E03"/>
    <w:rsid w:val="0085399E"/>
    <w:rsid w:val="00862667"/>
    <w:rsid w:val="0086487F"/>
    <w:rsid w:val="00876D16"/>
    <w:rsid w:val="0087701B"/>
    <w:rsid w:val="008916B6"/>
    <w:rsid w:val="008923CD"/>
    <w:rsid w:val="00897269"/>
    <w:rsid w:val="008C1134"/>
    <w:rsid w:val="008E10EB"/>
    <w:rsid w:val="008E155D"/>
    <w:rsid w:val="008F3491"/>
    <w:rsid w:val="008F7A54"/>
    <w:rsid w:val="00911C3A"/>
    <w:rsid w:val="0091241B"/>
    <w:rsid w:val="00915180"/>
    <w:rsid w:val="0091777C"/>
    <w:rsid w:val="00920C13"/>
    <w:rsid w:val="009234D1"/>
    <w:rsid w:val="00936AB6"/>
    <w:rsid w:val="00936D40"/>
    <w:rsid w:val="00936FC0"/>
    <w:rsid w:val="00944442"/>
    <w:rsid w:val="00953A61"/>
    <w:rsid w:val="009763C8"/>
    <w:rsid w:val="00980732"/>
    <w:rsid w:val="00982933"/>
    <w:rsid w:val="00995383"/>
    <w:rsid w:val="009A5CD0"/>
    <w:rsid w:val="009B5D36"/>
    <w:rsid w:val="009C2EA8"/>
    <w:rsid w:val="009D59CD"/>
    <w:rsid w:val="009D775D"/>
    <w:rsid w:val="009E28D4"/>
    <w:rsid w:val="009E7AF0"/>
    <w:rsid w:val="009F26AB"/>
    <w:rsid w:val="00A10723"/>
    <w:rsid w:val="00A2284E"/>
    <w:rsid w:val="00A23AF4"/>
    <w:rsid w:val="00A500A6"/>
    <w:rsid w:val="00A64656"/>
    <w:rsid w:val="00A8131A"/>
    <w:rsid w:val="00A81DBE"/>
    <w:rsid w:val="00A83590"/>
    <w:rsid w:val="00A84026"/>
    <w:rsid w:val="00AA2338"/>
    <w:rsid w:val="00AA6720"/>
    <w:rsid w:val="00AA6BE3"/>
    <w:rsid w:val="00AA7255"/>
    <w:rsid w:val="00AB1088"/>
    <w:rsid w:val="00AC1411"/>
    <w:rsid w:val="00AD1D66"/>
    <w:rsid w:val="00AD2AA3"/>
    <w:rsid w:val="00AD6CE8"/>
    <w:rsid w:val="00AE5AA9"/>
    <w:rsid w:val="00B36CA0"/>
    <w:rsid w:val="00B45E2E"/>
    <w:rsid w:val="00B47175"/>
    <w:rsid w:val="00B55E7A"/>
    <w:rsid w:val="00B56D9B"/>
    <w:rsid w:val="00B769EE"/>
    <w:rsid w:val="00B9335C"/>
    <w:rsid w:val="00B95494"/>
    <w:rsid w:val="00BA03E5"/>
    <w:rsid w:val="00BB1994"/>
    <w:rsid w:val="00BC0C79"/>
    <w:rsid w:val="00BD4C59"/>
    <w:rsid w:val="00BF54E5"/>
    <w:rsid w:val="00BF66ED"/>
    <w:rsid w:val="00C14AF3"/>
    <w:rsid w:val="00C27291"/>
    <w:rsid w:val="00C32217"/>
    <w:rsid w:val="00C3374A"/>
    <w:rsid w:val="00C34D44"/>
    <w:rsid w:val="00C40B3A"/>
    <w:rsid w:val="00C57E43"/>
    <w:rsid w:val="00C709DD"/>
    <w:rsid w:val="00C72B59"/>
    <w:rsid w:val="00C72E84"/>
    <w:rsid w:val="00C90F86"/>
    <w:rsid w:val="00C9691C"/>
    <w:rsid w:val="00C972AB"/>
    <w:rsid w:val="00CA05AB"/>
    <w:rsid w:val="00CA50BB"/>
    <w:rsid w:val="00CA5FE4"/>
    <w:rsid w:val="00CA704F"/>
    <w:rsid w:val="00CB0743"/>
    <w:rsid w:val="00CB49C0"/>
    <w:rsid w:val="00CC0C00"/>
    <w:rsid w:val="00CC2C43"/>
    <w:rsid w:val="00CC75DB"/>
    <w:rsid w:val="00CD1CB1"/>
    <w:rsid w:val="00CD4954"/>
    <w:rsid w:val="00CE0828"/>
    <w:rsid w:val="00CE4D95"/>
    <w:rsid w:val="00D06727"/>
    <w:rsid w:val="00D23FF0"/>
    <w:rsid w:val="00D31DAB"/>
    <w:rsid w:val="00D33143"/>
    <w:rsid w:val="00D371D9"/>
    <w:rsid w:val="00D402A4"/>
    <w:rsid w:val="00D4575D"/>
    <w:rsid w:val="00D51FB2"/>
    <w:rsid w:val="00D54DB6"/>
    <w:rsid w:val="00D558DF"/>
    <w:rsid w:val="00D56207"/>
    <w:rsid w:val="00D63A36"/>
    <w:rsid w:val="00D765AF"/>
    <w:rsid w:val="00D83726"/>
    <w:rsid w:val="00D94F24"/>
    <w:rsid w:val="00DA5B25"/>
    <w:rsid w:val="00DB18F8"/>
    <w:rsid w:val="00DB1BFD"/>
    <w:rsid w:val="00DB3687"/>
    <w:rsid w:val="00DC3425"/>
    <w:rsid w:val="00DD4208"/>
    <w:rsid w:val="00DE4631"/>
    <w:rsid w:val="00DF13AC"/>
    <w:rsid w:val="00DF24BE"/>
    <w:rsid w:val="00DF586D"/>
    <w:rsid w:val="00DF648E"/>
    <w:rsid w:val="00E0310E"/>
    <w:rsid w:val="00E061DF"/>
    <w:rsid w:val="00E25872"/>
    <w:rsid w:val="00E26466"/>
    <w:rsid w:val="00E363F2"/>
    <w:rsid w:val="00E632F1"/>
    <w:rsid w:val="00E6429D"/>
    <w:rsid w:val="00E71720"/>
    <w:rsid w:val="00E76C25"/>
    <w:rsid w:val="00E832C8"/>
    <w:rsid w:val="00E969C5"/>
    <w:rsid w:val="00EA2B92"/>
    <w:rsid w:val="00EA3113"/>
    <w:rsid w:val="00EC033C"/>
    <w:rsid w:val="00ED226F"/>
    <w:rsid w:val="00ED7B29"/>
    <w:rsid w:val="00EF109E"/>
    <w:rsid w:val="00EF5245"/>
    <w:rsid w:val="00F0786B"/>
    <w:rsid w:val="00F21B86"/>
    <w:rsid w:val="00F2481D"/>
    <w:rsid w:val="00F31253"/>
    <w:rsid w:val="00F4112D"/>
    <w:rsid w:val="00F421CD"/>
    <w:rsid w:val="00F449F2"/>
    <w:rsid w:val="00F55202"/>
    <w:rsid w:val="00F56B19"/>
    <w:rsid w:val="00F875EB"/>
    <w:rsid w:val="00F90AF9"/>
    <w:rsid w:val="00F9416A"/>
    <w:rsid w:val="00F978DB"/>
    <w:rsid w:val="00F979D2"/>
    <w:rsid w:val="00FB009B"/>
    <w:rsid w:val="00FD06CD"/>
    <w:rsid w:val="00FE1832"/>
    <w:rsid w:val="00FE655B"/>
    <w:rsid w:val="00FF17E2"/>
    <w:rsid w:val="00FF279E"/>
    <w:rsid w:val="00FF3CB9"/>
    <w:rsid w:val="2FE5936D"/>
    <w:rsid w:val="323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C3D020"/>
  <w15:chartTrackingRefBased/>
  <w15:docId w15:val="{6E628AB7-F81C-413C-BAC4-143C7202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hAnsiTheme="majorHAnsi"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hAnsiTheme="majorHAnsi" w:eastAsiaTheme="majorEastAsia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color="141414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hAnsiTheme="majorHAnsi" w:eastAsiaTheme="majorEastAsia" w:cstheme="majorBidi"/>
      <w:b/>
      <w:color w:val="4E4E4E" w:themeColor="accent1" w:themeTint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hAnsiTheme="majorHAnsi" w:eastAsiaTheme="majorEastAsia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75DB"/>
    <w:rPr>
      <w:rFonts w:asciiTheme="majorHAnsi" w:hAnsiTheme="majorHAnsi" w:eastAsiaTheme="majorEastAsia" w:cstheme="majorBidi"/>
      <w:color w:val="09090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75DB"/>
    <w:rPr>
      <w:rFonts w:asciiTheme="majorHAnsi" w:hAnsiTheme="majorHAnsi" w:eastAsiaTheme="majorEastAsia" w:cstheme="majorBidi"/>
      <w:i/>
      <w:iCs/>
      <w:color w:val="0E0E0E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75DB"/>
    <w:rPr>
      <w:rFonts w:asciiTheme="majorHAnsi" w:hAnsiTheme="majorHAnsi" w:eastAsiaTheme="majorEastAsia" w:cstheme="majorBidi"/>
      <w:color w:val="0E0E0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75DB"/>
    <w:rPr>
      <w:rFonts w:asciiTheme="majorHAnsi" w:hAnsiTheme="majorHAnsi" w:eastAsiaTheme="majorEastAsia" w:cstheme="majorBidi"/>
      <w:color w:val="09090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75DB"/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75D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75D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CC75D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ra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94C21FF59745C781F27B2D4354C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4A14A-8887-4421-AD03-34B9BD895E7D}"/>
      </w:docPartPr>
      <w:docPartBody>
        <w:p w:rsidR="008C5A3C" w:rsidRDefault="00C71EB8">
          <w:pPr>
            <w:pStyle w:val="7094C21FF59745C781F27B2D4354CC9E"/>
          </w:pPr>
          <w:r>
            <w:t>Skills &amp; Abilities</w:t>
          </w:r>
        </w:p>
      </w:docPartBody>
    </w:docPart>
    <w:docPart>
      <w:docPartPr>
        <w:name w:val="92673C5C1BE64EC0ACF0E1779FAE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ABDDF-A5C1-4AD1-B166-9DC0794BAD1F}"/>
      </w:docPartPr>
      <w:docPartBody>
        <w:p w:rsidR="008C5A3C" w:rsidRDefault="0044267B" w:rsidP="0044267B">
          <w:pPr>
            <w:pStyle w:val="92673C5C1BE64EC0ACF0E1779FAE5A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7B"/>
    <w:rsid w:val="0044267B"/>
    <w:rsid w:val="008C5A3C"/>
    <w:rsid w:val="00C71EB8"/>
    <w:rsid w:val="00E3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DCCCE3AB8548A0B4DD394C61063624">
    <w:name w:val="90DCCCE3AB8548A0B4DD394C61063624"/>
  </w:style>
  <w:style w:type="paragraph" w:customStyle="1" w:styleId="6E05D4D9E9FC41ABB88ECD7615747E51">
    <w:name w:val="6E05D4D9E9FC41ABB88ECD7615747E51"/>
  </w:style>
  <w:style w:type="paragraph" w:customStyle="1" w:styleId="298C14899404429CBE447EC6F5607B01">
    <w:name w:val="298C14899404429CBE447EC6F5607B01"/>
  </w:style>
  <w:style w:type="paragraph" w:customStyle="1" w:styleId="59BA114ADB8E4497889E6376A9E6913A">
    <w:name w:val="59BA114ADB8E4497889E6376A9E6913A"/>
  </w:style>
  <w:style w:type="paragraph" w:customStyle="1" w:styleId="A97FF7F597684315B7C62ECA338F618B">
    <w:name w:val="A97FF7F597684315B7C62ECA338F618B"/>
  </w:style>
  <w:style w:type="paragraph" w:customStyle="1" w:styleId="22E4C65325244FFA905E913DAC960378">
    <w:name w:val="22E4C65325244FFA905E913DAC960378"/>
  </w:style>
  <w:style w:type="paragraph" w:customStyle="1" w:styleId="8CBE1C59A5A54181AA13F30217773DB7">
    <w:name w:val="8CBE1C59A5A54181AA13F30217773DB7"/>
  </w:style>
  <w:style w:type="paragraph" w:customStyle="1" w:styleId="223DD42C8A23492AB6590A3E5A9F706D">
    <w:name w:val="223DD42C8A23492AB6590A3E5A9F706D"/>
  </w:style>
  <w:style w:type="paragraph" w:customStyle="1" w:styleId="62DE9C4407374FA88A48A6CFAC374D84">
    <w:name w:val="62DE9C4407374FA88A48A6CFAC374D84"/>
  </w:style>
  <w:style w:type="paragraph" w:customStyle="1" w:styleId="8BB94B460C8A42108B9882A9F4C84B82">
    <w:name w:val="8BB94B460C8A42108B9882A9F4C84B82"/>
  </w:style>
  <w:style w:type="paragraph" w:customStyle="1" w:styleId="E44431BE895D406EA600F907548651DC">
    <w:name w:val="E44431BE895D406EA600F907548651DC"/>
  </w:style>
  <w:style w:type="paragraph" w:customStyle="1" w:styleId="57054D14E24147B99C3C56B497EF8A3F">
    <w:name w:val="57054D14E24147B99C3C56B497EF8A3F"/>
  </w:style>
  <w:style w:type="paragraph" w:customStyle="1" w:styleId="EA29676ECA124644AA35921F859A2CDC">
    <w:name w:val="EA29676ECA124644AA35921F859A2CDC"/>
  </w:style>
  <w:style w:type="paragraph" w:customStyle="1" w:styleId="24714B7D348249A7814BFF42148E2E0B">
    <w:name w:val="24714B7D348249A7814BFF42148E2E0B"/>
  </w:style>
  <w:style w:type="paragraph" w:customStyle="1" w:styleId="B7BDDBF269B0472A8CF1DC63800156B1">
    <w:name w:val="B7BDDBF269B0472A8CF1DC63800156B1"/>
  </w:style>
  <w:style w:type="paragraph" w:customStyle="1" w:styleId="9FA0835FF76A4407B4112C6F607AF298">
    <w:name w:val="9FA0835FF76A4407B4112C6F607AF298"/>
  </w:style>
  <w:style w:type="paragraph" w:customStyle="1" w:styleId="F2FAFD0395C748E098FB8DBA47D85461">
    <w:name w:val="F2FAFD0395C748E098FB8DBA47D85461"/>
  </w:style>
  <w:style w:type="paragraph" w:customStyle="1" w:styleId="F40CCA8703EC4B8B86C1966512782A10">
    <w:name w:val="F40CCA8703EC4B8B86C1966512782A10"/>
  </w:style>
  <w:style w:type="paragraph" w:customStyle="1" w:styleId="4B8B63EF6BCF41D1BED734A049B42CCD">
    <w:name w:val="4B8B63EF6BCF41D1BED734A049B42CCD"/>
  </w:style>
  <w:style w:type="paragraph" w:customStyle="1" w:styleId="7094C21FF59745C781F27B2D4354CC9E">
    <w:name w:val="7094C21FF59745C781F27B2D4354CC9E"/>
  </w:style>
  <w:style w:type="paragraph" w:customStyle="1" w:styleId="6AAADE928CD545CDA41A741252A47AE4">
    <w:name w:val="6AAADE928CD545CDA41A741252A47AE4"/>
  </w:style>
  <w:style w:type="paragraph" w:customStyle="1" w:styleId="ADA46A4486F648ED9D8FD0F6B239589C">
    <w:name w:val="ADA46A4486F648ED9D8FD0F6B239589C"/>
  </w:style>
  <w:style w:type="paragraph" w:customStyle="1" w:styleId="DCF66488AA564DEEA1230C7E4AE6A558">
    <w:name w:val="DCF66488AA564DEEA1230C7E4AE6A558"/>
  </w:style>
  <w:style w:type="paragraph" w:customStyle="1" w:styleId="ED49C9DC47D24E8A8280F613EA1A22E8">
    <w:name w:val="ED49C9DC47D24E8A8280F613EA1A22E8"/>
  </w:style>
  <w:style w:type="paragraph" w:customStyle="1" w:styleId="8D79651252D74F3286415B888C9C64CA">
    <w:name w:val="8D79651252D74F3286415B888C9C64CA"/>
  </w:style>
  <w:style w:type="paragraph" w:customStyle="1" w:styleId="3F36298C92A84A74A79714F61551B3E9">
    <w:name w:val="3F36298C92A84A74A79714F61551B3E9"/>
  </w:style>
  <w:style w:type="paragraph" w:customStyle="1" w:styleId="A8978A88A1714E02B9D8E7E08938D172">
    <w:name w:val="A8978A88A1714E02B9D8E7E08938D172"/>
  </w:style>
  <w:style w:type="paragraph" w:customStyle="1" w:styleId="253C3EB587C24013BC23F642A3EF5875">
    <w:name w:val="253C3EB587C24013BC23F642A3EF5875"/>
  </w:style>
  <w:style w:type="paragraph" w:customStyle="1" w:styleId="B3EF16E568504E4591869E3157F1B5AC">
    <w:name w:val="B3EF16E568504E4591869E3157F1B5AC"/>
  </w:style>
  <w:style w:type="paragraph" w:customStyle="1" w:styleId="D90AF9E86247485AB8D0402B3C9237BB">
    <w:name w:val="D90AF9E86247485AB8D0402B3C9237BB"/>
  </w:style>
  <w:style w:type="paragraph" w:customStyle="1" w:styleId="F08F372F11684671A31F1CF3C752B6D9">
    <w:name w:val="F08F372F11684671A31F1CF3C752B6D9"/>
  </w:style>
  <w:style w:type="paragraph" w:customStyle="1" w:styleId="8F13D34D0EA642D0987CFD1708F825E5">
    <w:name w:val="8F13D34D0EA642D0987CFD1708F825E5"/>
  </w:style>
  <w:style w:type="paragraph" w:customStyle="1" w:styleId="22A574A55CC5474F9F37C6AB8F309271">
    <w:name w:val="22A574A55CC5474F9F37C6AB8F309271"/>
  </w:style>
  <w:style w:type="paragraph" w:customStyle="1" w:styleId="E3CFECBAB2AB4AA2ADF3CB3844A72250">
    <w:name w:val="E3CFECBAB2AB4AA2ADF3CB3844A72250"/>
  </w:style>
  <w:style w:type="paragraph" w:customStyle="1" w:styleId="C24B2A08E0E54D69A080BE4E65CE2346">
    <w:name w:val="C24B2A08E0E54D69A080BE4E65CE2346"/>
  </w:style>
  <w:style w:type="paragraph" w:customStyle="1" w:styleId="4648F586A1CB473690B40473B94AA1BB">
    <w:name w:val="4648F586A1CB473690B40473B94AA1BB"/>
  </w:style>
  <w:style w:type="paragraph" w:customStyle="1" w:styleId="5FDA799619F6415A8DBA6E8C2EAE9164">
    <w:name w:val="5FDA799619F6415A8DBA6E8C2EAE9164"/>
    <w:rsid w:val="0044267B"/>
  </w:style>
  <w:style w:type="paragraph" w:customStyle="1" w:styleId="52CF6C020FF943C991D405F5FBEAD66B">
    <w:name w:val="52CF6C020FF943C991D405F5FBEAD66B"/>
    <w:rsid w:val="0044267B"/>
  </w:style>
  <w:style w:type="paragraph" w:customStyle="1" w:styleId="92673C5C1BE64EC0ACF0E1779FAE5A8C">
    <w:name w:val="92673C5C1BE64EC0ACF0E1779FAE5A8C"/>
    <w:rsid w:val="0044267B"/>
  </w:style>
  <w:style w:type="paragraph" w:customStyle="1" w:styleId="E58D0464BE8C4B16AA52061D531996D3">
    <w:name w:val="E58D0464BE8C4B16AA52061D531996D3"/>
    <w:rsid w:val="0044267B"/>
  </w:style>
  <w:style w:type="paragraph" w:customStyle="1" w:styleId="7189A67214DF422CAF728D85D1981D4E">
    <w:name w:val="7189A67214DF422CAF728D85D1981D4E"/>
    <w:rsid w:val="00442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Functional resume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Israel Berlanga</dc:creator>
  <keywords/>
  <dc:description>Israel Berlanga</dc:description>
  <lastModifiedBy>Israel Berlanga</lastModifiedBy>
  <revision>312</revision>
  <dcterms:created xsi:type="dcterms:W3CDTF">2018-05-21T18:51:00.0000000Z</dcterms:created>
  <dcterms:modified xsi:type="dcterms:W3CDTF">2019-07-11T04:06:21.6036196Z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